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37107376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1D53E7">
        <w:rPr>
          <w:rFonts w:ascii="Verdana" w:hAnsi="Verdana"/>
          <w:noProof/>
          <w:sz w:val="20"/>
          <w:szCs w:val="20"/>
        </w:rPr>
        <w:t>26 May 2021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5559EF7B" w:rsidR="00BD1A3A" w:rsidRDefault="00BD1A3A" w:rsidP="00855267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55267">
              <w:rPr>
                <w:rFonts w:ascii="Verdana" w:hAnsi="Verdana"/>
                <w:sz w:val="20"/>
                <w:szCs w:val="20"/>
              </w:rPr>
              <w:t>May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0065F"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825" w:type="dxa"/>
          </w:tcPr>
          <w:p w14:paraId="0EB70270" w14:textId="71EF0446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FC35C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18" w:type="dxa"/>
          </w:tcPr>
          <w:p w14:paraId="1DE53F3B" w14:textId="25C678EB" w:rsidR="00BD1A3A" w:rsidRPr="005E7AE6" w:rsidRDefault="00B0065F" w:rsidP="0085526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Sprint</w:t>
            </w:r>
            <w:r w:rsidR="002E359A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2</w:t>
            </w:r>
            <w:r w:rsidR="00855267">
              <w:rPr>
                <w:rFonts w:ascii="Segoe UI" w:hAnsi="Segoe UI" w:cs="Segoe UI"/>
                <w:sz w:val="21"/>
                <w:szCs w:val="21"/>
              </w:rPr>
              <w:t>9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3BE416AD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3846CA75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0ED1BBA8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1F5D7EEA" w14:textId="32A3BB34" w:rsidR="00C30AD5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68692543" w:history="1">
        <w:r w:rsidR="00C30AD5" w:rsidRPr="009D15B3">
          <w:rPr>
            <w:rStyle w:val="Hyperlink"/>
            <w:rFonts w:ascii="Verdana" w:hAnsi="Verdana"/>
            <w:noProof/>
          </w:rPr>
          <w:t>1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Introduction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_Toc68692543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3</w:t>
        </w:r>
        <w:r w:rsidR="00C30AD5">
          <w:rPr>
            <w:noProof/>
            <w:webHidden/>
          </w:rPr>
          <w:fldChar w:fldCharType="end"/>
        </w:r>
      </w:hyperlink>
    </w:p>
    <w:p w14:paraId="60DA8A08" w14:textId="0845D1A0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4" w:history="1">
        <w:r w:rsidR="00C30AD5" w:rsidRPr="009D15B3">
          <w:rPr>
            <w:rStyle w:val="Hyperlink"/>
            <w:rFonts w:ascii="Verdana" w:hAnsi="Verdana"/>
            <w:noProof/>
          </w:rPr>
          <w:t>2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New in This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_Toc68692544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4</w:t>
        </w:r>
        <w:r w:rsidR="00C30AD5">
          <w:rPr>
            <w:noProof/>
            <w:webHidden/>
          </w:rPr>
          <w:fldChar w:fldCharType="end"/>
        </w:r>
      </w:hyperlink>
    </w:p>
    <w:p w14:paraId="3AEE497F" w14:textId="6ECCA137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5" w:history="1">
        <w:r w:rsidR="00C30AD5" w:rsidRPr="009D15B3">
          <w:rPr>
            <w:rStyle w:val="Hyperlink"/>
            <w:rFonts w:ascii="Verdana" w:hAnsi="Verdana"/>
            <w:noProof/>
          </w:rPr>
          <w:t>3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Fixed Issues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_Toc68692545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10</w:t>
        </w:r>
        <w:r w:rsidR="00C30AD5">
          <w:rPr>
            <w:noProof/>
            <w:webHidden/>
          </w:rPr>
          <w:fldChar w:fldCharType="end"/>
        </w:r>
      </w:hyperlink>
    </w:p>
    <w:p w14:paraId="628658E3" w14:textId="0817C8BA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6" w:history="1">
        <w:r w:rsidR="00C30AD5" w:rsidRPr="009D15B3">
          <w:rPr>
            <w:rStyle w:val="Hyperlink"/>
            <w:rFonts w:ascii="Verdana" w:hAnsi="Verdana"/>
            <w:noProof/>
          </w:rPr>
          <w:t>4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Known Issues / Limitations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_Toc68692546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11</w:t>
        </w:r>
        <w:r w:rsidR="00C30AD5">
          <w:rPr>
            <w:noProof/>
            <w:webHidden/>
          </w:rPr>
          <w:fldChar w:fldCharType="end"/>
        </w:r>
      </w:hyperlink>
    </w:p>
    <w:p w14:paraId="570CEECE" w14:textId="46C85303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7" w:history="1">
        <w:r w:rsidR="00C30AD5" w:rsidRPr="009D15B3">
          <w:rPr>
            <w:rStyle w:val="Hyperlink"/>
            <w:rFonts w:ascii="Verdana" w:hAnsi="Verdana"/>
            <w:noProof/>
          </w:rPr>
          <w:t>5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Related Documentation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_Toc68692547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12</w:t>
        </w:r>
        <w:r w:rsidR="00C30AD5">
          <w:rPr>
            <w:noProof/>
            <w:webHidden/>
          </w:rPr>
          <w:fldChar w:fldCharType="end"/>
        </w:r>
      </w:hyperlink>
    </w:p>
    <w:p w14:paraId="263235B8" w14:textId="767BD2AA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8" w:history="1">
        <w:r w:rsidR="00C30AD5" w:rsidRPr="009D15B3">
          <w:rPr>
            <w:rStyle w:val="Hyperlink"/>
            <w:rFonts w:ascii="Verdana" w:hAnsi="Verdana"/>
            <w:noProof/>
          </w:rPr>
          <w:t>6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Where to Find the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_Toc68692548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13</w:t>
        </w:r>
        <w:r w:rsidR="00C30AD5">
          <w:rPr>
            <w:noProof/>
            <w:webHidden/>
          </w:rPr>
          <w:fldChar w:fldCharType="end"/>
        </w:r>
      </w:hyperlink>
    </w:p>
    <w:p w14:paraId="6F43A85C" w14:textId="1DA49AEB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9" w:history="1">
        <w:r w:rsidR="00C30AD5" w:rsidRPr="009D15B3">
          <w:rPr>
            <w:rStyle w:val="Hyperlink"/>
            <w:rFonts w:ascii="Verdana" w:hAnsi="Verdana"/>
            <w:noProof/>
          </w:rPr>
          <w:t>7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 xml:space="preserve">Best Known Configuration </w:t>
        </w:r>
        <w:r w:rsidR="00C30AD5" w:rsidRPr="009D15B3">
          <w:rPr>
            <w:rStyle w:val="Hyperlink"/>
            <w:rFonts w:ascii="Verdana" w:hAnsi="Verdana"/>
            <w:noProof/>
            <w:highlight w:val="lightGray"/>
          </w:rPr>
          <w:t>(optional)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_Toc68692549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14</w:t>
        </w:r>
        <w:r w:rsidR="00C30AD5">
          <w:rPr>
            <w:noProof/>
            <w:webHidden/>
          </w:rPr>
          <w:fldChar w:fldCharType="end"/>
        </w:r>
      </w:hyperlink>
    </w:p>
    <w:p w14:paraId="119ECD6E" w14:textId="420E286C" w:rsidR="00C30AD5" w:rsidRDefault="00A0746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50" w:history="1">
        <w:r w:rsidR="00C30AD5" w:rsidRPr="009D15B3">
          <w:rPr>
            <w:rStyle w:val="Hyperlink"/>
            <w:rFonts w:ascii="Verdana" w:hAnsi="Verdana"/>
            <w:noProof/>
          </w:rPr>
          <w:t>8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Hardware and Software Compatibility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_Toc68692550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15</w:t>
        </w:r>
        <w:r w:rsidR="00C30AD5">
          <w:rPr>
            <w:noProof/>
            <w:webHidden/>
          </w:rPr>
          <w:fldChar w:fldCharType="end"/>
        </w:r>
      </w:hyperlink>
    </w:p>
    <w:p w14:paraId="3E59BE07" w14:textId="143BC01E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68692543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4318B4E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6BBA0188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68692544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</w:t>
      </w:r>
      <w:proofErr w:type="spellStart"/>
      <w:r w:rsidRPr="006C5E91">
        <w:rPr>
          <w:rFonts w:ascii="Verdana" w:hAnsi="Verdana" w:cs="Arial"/>
          <w:sz w:val="20"/>
          <w:szCs w:val="20"/>
        </w:rPr>
        <w:t>non secure</w:t>
      </w:r>
      <w:proofErr w:type="spellEnd"/>
      <w:r w:rsidRPr="006C5E91">
        <w:rPr>
          <w:rFonts w:ascii="Verdana" w:hAnsi="Verdana" w:cs="Arial"/>
          <w:sz w:val="20"/>
          <w:szCs w:val="20"/>
        </w:rPr>
        <w:t>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 xml:space="preserve">The messages are published on </w:t>
      </w:r>
      <w:proofErr w:type="spellStart"/>
      <w:r w:rsidRPr="000F09AD">
        <w:rPr>
          <w:rFonts w:ascii="Verdana" w:hAnsi="Verdana" w:cs="Arial"/>
          <w:sz w:val="20"/>
          <w:szCs w:val="20"/>
        </w:rPr>
        <w:t>ZeroMQ</w:t>
      </w:r>
      <w:proofErr w:type="spellEnd"/>
      <w:r w:rsidRPr="000F09AD">
        <w:rPr>
          <w:rFonts w:ascii="Verdana" w:hAnsi="Verdana" w:cs="Arial"/>
          <w:sz w:val="20"/>
          <w:szCs w:val="20"/>
        </w:rPr>
        <w:t xml:space="preserve">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proofErr w:type="spellStart"/>
      <w:r w:rsidRPr="00B779FF">
        <w:rPr>
          <w:rFonts w:ascii="Verdana" w:hAnsi="Verdana" w:cs="Arial"/>
          <w:sz w:val="20"/>
          <w:szCs w:val="20"/>
        </w:rPr>
        <w:t>uninstall_EIS</w:t>
      </w:r>
      <w:proofErr w:type="spellEnd"/>
      <w:r w:rsidRPr="00B779FF">
        <w:rPr>
          <w:rFonts w:ascii="Verdana" w:hAnsi="Verdana" w:cs="Arial"/>
          <w:sz w:val="20"/>
          <w:szCs w:val="20"/>
        </w:rPr>
        <w:t xml:space="preserve">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proofErr w:type="spellStart"/>
      <w:r w:rsidRPr="00B32C32">
        <w:rPr>
          <w:rFonts w:ascii="Verdana" w:hAnsi="Verdana" w:cs="Arial"/>
          <w:sz w:val="20"/>
          <w:szCs w:val="20"/>
        </w:rPr>
        <w:t>QoS</w:t>
      </w:r>
      <w:proofErr w:type="spellEnd"/>
      <w:r w:rsidRPr="00B32C3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parameter used in data points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ETCD removed for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configuration. </w:t>
      </w:r>
      <w:proofErr w:type="spellStart"/>
      <w:r>
        <w:rPr>
          <w:rFonts w:ascii="Verdana" w:hAnsi="Verdana" w:cs="Arial"/>
          <w:sz w:val="20"/>
          <w:szCs w:val="20"/>
        </w:rPr>
        <w:t>docker</w:t>
      </w:r>
      <w:proofErr w:type="spellEnd"/>
      <w:r>
        <w:rPr>
          <w:rFonts w:ascii="Verdana" w:hAnsi="Verdana" w:cs="Arial"/>
          <w:sz w:val="20"/>
          <w:szCs w:val="20"/>
        </w:rPr>
        <w:t xml:space="preserve">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ED6F4CF">
        <w:rPr>
          <w:rFonts w:ascii="Verdana" w:hAnsi="Verdana" w:cs="Arial"/>
          <w:sz w:val="20"/>
          <w:szCs w:val="20"/>
        </w:rPr>
        <w:t>docker</w:t>
      </w:r>
      <w:proofErr w:type="spellEnd"/>
      <w:r w:rsidRPr="0ED6F4CF">
        <w:rPr>
          <w:rFonts w:ascii="Verdana" w:hAnsi="Verdana" w:cs="Arial"/>
          <w:sz w:val="20"/>
          <w:szCs w:val="20"/>
        </w:rPr>
        <w:t xml:space="preserve">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and non-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>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</w:t>
      </w:r>
      <w:proofErr w:type="gramStart"/>
      <w:r w:rsidRPr="00CF5C4A">
        <w:rPr>
          <w:rFonts w:ascii="Segoe UI" w:hAnsi="Segoe UI" w:cs="Segoe UI"/>
          <w:sz w:val="21"/>
          <w:szCs w:val="21"/>
        </w:rPr>
        <w:t>realtime</w:t>
      </w:r>
      <w:proofErr w:type="gramEnd"/>
      <w:r w:rsidRPr="00CF5C4A">
        <w:rPr>
          <w:rFonts w:ascii="Segoe UI" w:hAnsi="Segoe UI" w:cs="Segoe UI"/>
          <w:sz w:val="21"/>
          <w:szCs w:val="21"/>
        </w:rPr>
        <w:t>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</w:t>
      </w:r>
      <w:proofErr w:type="spellStart"/>
      <w:r w:rsidRPr="00CF5C4A">
        <w:rPr>
          <w:rFonts w:ascii="Segoe UI" w:hAnsi="Segoe UI" w:cs="Segoe UI"/>
          <w:sz w:val="21"/>
          <w:szCs w:val="21"/>
        </w:rPr>
        <w:t>realtime</w:t>
      </w:r>
      <w:proofErr w:type="spellEnd"/>
      <w:r w:rsidRPr="00CF5C4A">
        <w:rPr>
          <w:rFonts w:ascii="Segoe UI" w:hAnsi="Segoe UI" w:cs="Segoe UI"/>
          <w:sz w:val="21"/>
          <w:szCs w:val="21"/>
        </w:rPr>
        <w:t>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lastRenderedPageBreak/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</w:t>
      </w:r>
      <w:proofErr w:type="spellStart"/>
      <w:r w:rsidRPr="0043114F">
        <w:rPr>
          <w:rFonts w:ascii="Segoe UI" w:hAnsi="Segoe UI" w:cs="Segoe UI"/>
          <w:sz w:val="21"/>
          <w:szCs w:val="21"/>
        </w:rPr>
        <w:t>lastGoodUsec</w:t>
      </w:r>
      <w:proofErr w:type="spellEnd"/>
      <w:r w:rsidRPr="0043114F">
        <w:rPr>
          <w:rFonts w:ascii="Segoe UI" w:hAnsi="Segoe UI" w:cs="Segoe UI"/>
          <w:sz w:val="21"/>
          <w:szCs w:val="21"/>
        </w:rPr>
        <w:t>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7B54D6">
        <w:rPr>
          <w:rFonts w:ascii="Segoe UI" w:hAnsi="Segoe UI" w:cs="Segoe UI"/>
          <w:sz w:val="21"/>
          <w:szCs w:val="21"/>
        </w:rPr>
        <w:t>Dockerfile</w:t>
      </w:r>
      <w:proofErr w:type="spellEnd"/>
      <w:r w:rsidRPr="007B54D6">
        <w:rPr>
          <w:rFonts w:ascii="Segoe UI" w:hAnsi="Segoe UI" w:cs="Segoe UI"/>
          <w:sz w:val="21"/>
          <w:szCs w:val="21"/>
        </w:rPr>
        <w:t xml:space="preserve">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proofErr w:type="spellStart"/>
      <w:r>
        <w:rPr>
          <w:rFonts w:ascii="Segoe UI" w:hAnsi="Segoe UI" w:cs="Segoe UI"/>
          <w:sz w:val="21"/>
          <w:szCs w:val="21"/>
        </w:rPr>
        <w:t>ThingsBoard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</w:t>
      </w:r>
      <w:proofErr w:type="spellStart"/>
      <w:r w:rsidRPr="001C60B6">
        <w:rPr>
          <w:rFonts w:ascii="Segoe UI" w:hAnsi="Segoe UI" w:cs="Segoe UI"/>
          <w:sz w:val="21"/>
          <w:szCs w:val="21"/>
        </w:rPr>
        <w:t>datatype</w:t>
      </w:r>
      <w:proofErr w:type="spellEnd"/>
      <w:r w:rsidRPr="001C60B6">
        <w:rPr>
          <w:rFonts w:ascii="Segoe UI" w:hAnsi="Segoe UI" w:cs="Segoe UI"/>
          <w:sz w:val="21"/>
          <w:szCs w:val="21"/>
        </w:rPr>
        <w:t xml:space="preserve">” field in </w:t>
      </w:r>
      <w:proofErr w:type="spellStart"/>
      <w:r w:rsidRPr="001C60B6">
        <w:rPr>
          <w:rFonts w:ascii="Segoe UI" w:hAnsi="Segoe UI" w:cs="Segoe UI"/>
          <w:sz w:val="21"/>
          <w:szCs w:val="21"/>
        </w:rPr>
        <w:t>datapoints</w:t>
      </w:r>
      <w:proofErr w:type="spellEnd"/>
      <w:r w:rsidRPr="001C60B6">
        <w:rPr>
          <w:rFonts w:ascii="Segoe UI" w:hAnsi="Segoe UI" w:cs="Segoe UI"/>
          <w:sz w:val="21"/>
          <w:szCs w:val="21"/>
        </w:rPr>
        <w:t>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 xml:space="preserve">Add “Persistence” field in </w:t>
      </w:r>
      <w:proofErr w:type="spellStart"/>
      <w:r w:rsidRPr="001C60B6">
        <w:rPr>
          <w:rFonts w:ascii="Segoe UI" w:hAnsi="Segoe UI" w:cs="Segoe UI"/>
          <w:sz w:val="21"/>
          <w:szCs w:val="21"/>
        </w:rPr>
        <w:t>datapoints</w:t>
      </w:r>
      <w:proofErr w:type="spellEnd"/>
      <w:r w:rsidRPr="001C60B6">
        <w:rPr>
          <w:rFonts w:ascii="Segoe UI" w:hAnsi="Segoe UI" w:cs="Segoe UI"/>
          <w:sz w:val="21"/>
          <w:szCs w:val="21"/>
        </w:rPr>
        <w:t>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</w:t>
      </w:r>
      <w:proofErr w:type="spellStart"/>
      <w:r>
        <w:rPr>
          <w:rFonts w:ascii="Segoe UI" w:hAnsi="Segoe UI" w:cs="Segoe UI"/>
          <w:sz w:val="21"/>
          <w:szCs w:val="21"/>
        </w:rPr>
        <w:t>Paho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</w:t>
      </w:r>
      <w:proofErr w:type="spellStart"/>
      <w:r w:rsidRPr="009715C8">
        <w:rPr>
          <w:rFonts w:ascii="Segoe UI" w:hAnsi="Segoe UI" w:cs="Segoe UI"/>
          <w:sz w:val="21"/>
          <w:szCs w:val="21"/>
        </w:rPr>
        <w:t>Config.yml</w:t>
      </w:r>
      <w:proofErr w:type="spellEnd"/>
      <w:r w:rsidRPr="009715C8">
        <w:rPr>
          <w:rFonts w:ascii="Segoe UI" w:hAnsi="Segoe UI" w:cs="Segoe UI"/>
          <w:sz w:val="21"/>
          <w:szCs w:val="21"/>
        </w:rPr>
        <w:t xml:space="preserve">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DBIRTH message for vendor app with supported </w:t>
      </w:r>
      <w:proofErr w:type="spellStart"/>
      <w:r w:rsidRPr="009715C8">
        <w:rPr>
          <w:rFonts w:ascii="Segoe UI" w:hAnsi="Segoe UI" w:cs="Segoe UI"/>
          <w:sz w:val="21"/>
          <w:szCs w:val="21"/>
        </w:rPr>
        <w:t>datatype</w:t>
      </w:r>
      <w:proofErr w:type="spellEnd"/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SCADA-RTU shall use configured </w:t>
      </w:r>
      <w:proofErr w:type="spellStart"/>
      <w:r w:rsidRPr="00ED6AD4">
        <w:rPr>
          <w:rFonts w:ascii="Segoe UI" w:hAnsi="Segoe UI" w:cs="Segoe UI"/>
          <w:sz w:val="21"/>
          <w:szCs w:val="21"/>
        </w:rPr>
        <w:t>QoS</w:t>
      </w:r>
      <w:proofErr w:type="spellEnd"/>
      <w:r w:rsidRPr="00ED6AD4">
        <w:rPr>
          <w:rFonts w:ascii="Segoe UI" w:hAnsi="Segoe UI" w:cs="Segoe UI"/>
          <w:sz w:val="21"/>
          <w:szCs w:val="21"/>
        </w:rPr>
        <w:t xml:space="preserve">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DCMD message for vendor app with all supported </w:t>
      </w:r>
      <w:proofErr w:type="spellStart"/>
      <w:r w:rsidRPr="00ED6AD4">
        <w:rPr>
          <w:rFonts w:ascii="Segoe UI" w:hAnsi="Segoe UI" w:cs="Segoe UI"/>
          <w:sz w:val="21"/>
          <w:szCs w:val="21"/>
        </w:rPr>
        <w:t>datatypes</w:t>
      </w:r>
      <w:proofErr w:type="spellEnd"/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proofErr w:type="spellStart"/>
      <w:r w:rsidR="00C67E34" w:rsidRPr="00C67E34">
        <w:rPr>
          <w:rFonts w:ascii="Segoe UI" w:hAnsi="Segoe UI" w:cs="Segoe UI"/>
          <w:sz w:val="21"/>
          <w:szCs w:val="21"/>
        </w:rPr>
        <w:t>uwc_nw</w:t>
      </w:r>
      <w:proofErr w:type="spellEnd"/>
      <w:r w:rsidR="00C67E34" w:rsidRPr="00C67E34">
        <w:rPr>
          <w:rFonts w:ascii="Segoe UI" w:hAnsi="Segoe UI" w:cs="Segoe UI"/>
          <w:sz w:val="21"/>
          <w:szCs w:val="21"/>
        </w:rPr>
        <w:t xml:space="preserve">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F01F51">
        <w:rPr>
          <w:rFonts w:ascii="Segoe UI" w:hAnsi="Segoe UI" w:cs="Segoe UI"/>
          <w:sz w:val="21"/>
          <w:szCs w:val="21"/>
        </w:rPr>
        <w:t>scada_config.yml</w:t>
      </w:r>
      <w:proofErr w:type="spellEnd"/>
      <w:r w:rsidRPr="00F01F51">
        <w:rPr>
          <w:rFonts w:ascii="Segoe UI" w:hAnsi="Segoe UI" w:cs="Segoe UI"/>
          <w:sz w:val="21"/>
          <w:szCs w:val="21"/>
        </w:rPr>
        <w:t xml:space="preserve">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 xml:space="preserve">Insert a variable for build number reference in </w:t>
      </w:r>
      <w:proofErr w:type="spellStart"/>
      <w:r w:rsidRPr="00F47705">
        <w:rPr>
          <w:rFonts w:ascii="Segoe UI" w:hAnsi="Segoe UI" w:cs="Segoe UI"/>
          <w:sz w:val="21"/>
          <w:szCs w:val="21"/>
        </w:rPr>
        <w:t>docker</w:t>
      </w:r>
      <w:proofErr w:type="spellEnd"/>
      <w:r w:rsidRPr="00F47705">
        <w:rPr>
          <w:rFonts w:ascii="Segoe UI" w:hAnsi="Segoe UI" w:cs="Segoe UI"/>
          <w:sz w:val="21"/>
          <w:szCs w:val="21"/>
        </w:rPr>
        <w:t>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5D7EC82C" w:rsid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>Sparkplug template feature support is required for compliance with Sparkplug standard</w:t>
      </w:r>
    </w:p>
    <w:p w14:paraId="48063494" w14:textId="77777777" w:rsidR="00B0065F" w:rsidRDefault="00B0065F" w:rsidP="00B0065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2F6E56" w14:textId="411DEFEF" w:rsidR="00B0065F" w:rsidRDefault="00B0065F" w:rsidP="00B0065F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23</w:t>
      </w:r>
    </w:p>
    <w:p w14:paraId="40A8A61E" w14:textId="3B20CBDA" w:rsidR="00B0065F" w:rsidRPr="006149A1" w:rsidRDefault="00E91720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91720">
        <w:rPr>
          <w:rFonts w:ascii="Verdana" w:hAnsi="Verdana" w:cs="Arial"/>
          <w:sz w:val="20"/>
          <w:szCs w:val="20"/>
        </w:rPr>
        <w:t>This is a build for fixing reported issues.</w:t>
      </w:r>
    </w:p>
    <w:p w14:paraId="57158041" w14:textId="77777777" w:rsidR="006149A1" w:rsidRPr="006149A1" w:rsidRDefault="006149A1" w:rsidP="006149A1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805EA2F" w14:textId="0E1B57ED" w:rsidR="006149A1" w:rsidRDefault="006149A1" w:rsidP="006149A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24</w:t>
      </w:r>
    </w:p>
    <w:p w14:paraId="627E33DC" w14:textId="3B221ACD" w:rsidR="007A4C52" w:rsidRDefault="007A4C52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Sparkplug template </w:t>
      </w:r>
      <w:r w:rsidR="00461601">
        <w:rPr>
          <w:rFonts w:ascii="Segoe UI" w:hAnsi="Segoe UI" w:cs="Segoe UI"/>
          <w:sz w:val="21"/>
          <w:szCs w:val="21"/>
        </w:rPr>
        <w:t>feature is supported</w:t>
      </w:r>
    </w:p>
    <w:p w14:paraId="55F5F06E" w14:textId="284E64CF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Design change for Template Feature</w:t>
      </w:r>
    </w:p>
    <w:p w14:paraId="6C2E8012" w14:textId="7AEBF1A5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 xml:space="preserve">Adding support for a new message of template definition </w:t>
      </w:r>
      <w:r>
        <w:rPr>
          <w:rFonts w:ascii="Segoe UI" w:hAnsi="Segoe UI" w:cs="Segoe UI"/>
          <w:sz w:val="21"/>
          <w:szCs w:val="21"/>
        </w:rPr>
        <w:t>–</w:t>
      </w:r>
      <w:r w:rsidRPr="006149A1">
        <w:rPr>
          <w:rFonts w:ascii="Segoe UI" w:hAnsi="Segoe UI" w:cs="Segoe UI"/>
          <w:sz w:val="21"/>
          <w:szCs w:val="21"/>
        </w:rPr>
        <w:t xml:space="preserve"> </w:t>
      </w:r>
      <w:r w:rsidR="008D591C">
        <w:rPr>
          <w:rFonts w:ascii="Segoe UI" w:hAnsi="Segoe UI" w:cs="Segoe UI"/>
          <w:sz w:val="21"/>
          <w:szCs w:val="21"/>
        </w:rPr>
        <w:t>T</w:t>
      </w:r>
      <w:r w:rsidR="00461601">
        <w:rPr>
          <w:rFonts w:ascii="Segoe UI" w:hAnsi="Segoe UI" w:cs="Segoe UI"/>
          <w:sz w:val="21"/>
          <w:szCs w:val="21"/>
        </w:rPr>
        <w:t>emplateDef</w:t>
      </w:r>
    </w:p>
    <w:p w14:paraId="6DF45520" w14:textId="29D83894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Adding support for changed vendor app message for DBIRTH/DDATA/DCMD</w:t>
      </w:r>
    </w:p>
    <w:p w14:paraId="55EB8A1A" w14:textId="77777777" w:rsid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1CBC762" w14:textId="5BAE65DF" w:rsidR="002D3A06" w:rsidRDefault="002D3A06" w:rsidP="002D3A0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25</w:t>
      </w:r>
    </w:p>
    <w:p w14:paraId="6804BE1A" w14:textId="0A257223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 xml:space="preserve">Test </w:t>
      </w:r>
      <w:proofErr w:type="spellStart"/>
      <w:r w:rsidRPr="002D3A06">
        <w:rPr>
          <w:rFonts w:ascii="Segoe UI" w:hAnsi="Segoe UI" w:cs="Segoe UI"/>
          <w:sz w:val="21"/>
          <w:szCs w:val="21"/>
        </w:rPr>
        <w:t>Scada-RTU</w:t>
      </w:r>
      <w:proofErr w:type="spellEnd"/>
      <w:r w:rsidRPr="002D3A06">
        <w:rPr>
          <w:rFonts w:ascii="Segoe UI" w:hAnsi="Segoe UI" w:cs="Segoe UI"/>
          <w:sz w:val="21"/>
          <w:szCs w:val="21"/>
        </w:rPr>
        <w:t xml:space="preserve"> on the EII2.4 ported UWC code base</w:t>
      </w:r>
    </w:p>
    <w:p w14:paraId="59986EFF" w14:textId="33C4667F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Configuring UWCP and AWS</w:t>
      </w:r>
    </w:p>
    <w:p w14:paraId="77E4AA3B" w14:textId="77777777" w:rsidR="005C31C3" w:rsidRPr="005C31C3" w:rsidRDefault="005C31C3" w:rsidP="005C31C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C31C3">
        <w:rPr>
          <w:rFonts w:ascii="Segoe UI" w:hAnsi="Segoe UI" w:cs="Segoe UI"/>
          <w:sz w:val="21"/>
          <w:szCs w:val="21"/>
        </w:rPr>
        <w:t>Supporting NCMD for Rebirth control</w:t>
      </w:r>
    </w:p>
    <w:p w14:paraId="4CDEA6CA" w14:textId="77777777" w:rsidR="005C31C3" w:rsidRDefault="005C31C3" w:rsidP="005C31C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34470D9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43A9F20C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7DF17890" w14:textId="7AF7E8F9" w:rsidR="00FC35CA" w:rsidRDefault="00FC35CA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26</w:t>
      </w:r>
    </w:p>
    <w:p w14:paraId="62CCE1CF" w14:textId="77777777" w:rsidR="00011C48" w:rsidRDefault="00481D8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Non-interactive mode </w:t>
      </w:r>
      <w:r w:rsidR="00A04273">
        <w:rPr>
          <w:rFonts w:ascii="Segoe UI" w:hAnsi="Segoe UI" w:cs="Segoe UI"/>
          <w:sz w:val="21"/>
          <w:szCs w:val="21"/>
        </w:rPr>
        <w:t xml:space="preserve">is added for </w:t>
      </w:r>
      <w:r w:rsidR="0008571E">
        <w:rPr>
          <w:rFonts w:ascii="Segoe UI" w:hAnsi="Segoe UI" w:cs="Segoe UI"/>
          <w:sz w:val="21"/>
          <w:szCs w:val="21"/>
        </w:rPr>
        <w:t xml:space="preserve">the </w:t>
      </w:r>
      <w:r w:rsidR="002F6780">
        <w:rPr>
          <w:rFonts w:ascii="Segoe UI" w:hAnsi="Segoe UI" w:cs="Segoe UI"/>
          <w:sz w:val="21"/>
          <w:szCs w:val="21"/>
        </w:rPr>
        <w:t>installation</w:t>
      </w:r>
    </w:p>
    <w:p w14:paraId="366DAF26" w14:textId="0699ED6B" w:rsidR="002D3A06" w:rsidRDefault="004231B5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11C48">
        <w:rPr>
          <w:rFonts w:ascii="Segoe UI" w:hAnsi="Segoe UI" w:cs="Segoe UI"/>
          <w:sz w:val="21"/>
          <w:szCs w:val="21"/>
        </w:rPr>
        <w:t>Build scripts are organized into a separate folder</w:t>
      </w:r>
    </w:p>
    <w:p w14:paraId="5A35C8AF" w14:textId="1713337D" w:rsidR="00CB34C2" w:rsidRDefault="00CB34C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Renamed </w:t>
      </w:r>
      <w:r w:rsidR="00410E99">
        <w:rPr>
          <w:rFonts w:ascii="Segoe UI" w:hAnsi="Segoe UI" w:cs="Segoe UI"/>
          <w:sz w:val="21"/>
          <w:szCs w:val="21"/>
        </w:rPr>
        <w:t>SCADA-RTU to Sparkplug-Bridge and MQTT-Export to MQTT-Bridge</w:t>
      </w:r>
    </w:p>
    <w:p w14:paraId="6BD03901" w14:textId="77777777" w:rsidR="004B753D" w:rsidRDefault="004B753D" w:rsidP="004B753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3DC9DC6" w14:textId="45DDAC5D" w:rsidR="004B753D" w:rsidRDefault="004B753D" w:rsidP="004B753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27</w:t>
      </w:r>
    </w:p>
    <w:p w14:paraId="019DA088" w14:textId="693EFD50" w:rsidR="004B753D" w:rsidRDefault="004B753D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Issue fixes</w:t>
      </w:r>
    </w:p>
    <w:p w14:paraId="5141ED72" w14:textId="77777777" w:rsidR="004B753D" w:rsidRDefault="004B753D" w:rsidP="004B753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FFC5702" w14:textId="7C6D5522" w:rsidR="004B753D" w:rsidRDefault="004B753D" w:rsidP="004B753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28 and 29</w:t>
      </w:r>
    </w:p>
    <w:p w14:paraId="5EA29D99" w14:textId="39F5CD38" w:rsidR="004B753D" w:rsidRDefault="001D53E7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Hex data</w:t>
      </w:r>
      <w:r w:rsidR="007C1789">
        <w:rPr>
          <w:rFonts w:ascii="Segoe UI" w:hAnsi="Segoe UI" w:cs="Segoe UI"/>
          <w:sz w:val="21"/>
          <w:szCs w:val="21"/>
        </w:rPr>
        <w:t xml:space="preserve"> conversion for Polling, On Demand Read and On Demand Write </w:t>
      </w:r>
    </w:p>
    <w:p w14:paraId="651307AD" w14:textId="12110253" w:rsidR="007C1789" w:rsidRDefault="001D53E7" w:rsidP="004B753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Hex data</w:t>
      </w:r>
      <w:r w:rsidR="007C1789">
        <w:rPr>
          <w:rFonts w:ascii="Segoe UI" w:hAnsi="Segoe UI" w:cs="Segoe UI"/>
          <w:sz w:val="21"/>
          <w:szCs w:val="21"/>
        </w:rPr>
        <w:t xml:space="preserve"> conversion for Sparkplug-bridge </w:t>
      </w:r>
    </w:p>
    <w:p w14:paraId="1F2461E1" w14:textId="77777777" w:rsidR="002D3A06" w:rsidRP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  <w:bookmarkStart w:id="5" w:name="_GoBack"/>
      <w:bookmarkEnd w:id="5"/>
    </w:p>
    <w:p w14:paraId="5D4C01D1" w14:textId="76A3A505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400B9E00" w14:textId="1C9A8570" w:rsidR="00AB3ED7" w:rsidRPr="00B0065F" w:rsidRDefault="008F41B3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2AB78347" w14:textId="5DFF0CCD" w:rsidR="009B4ED9" w:rsidRPr="006149A1" w:rsidRDefault="00410E99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  <w:r w:rsidR="00037289">
        <w:rPr>
          <w:rFonts w:ascii="Segoe UI" w:hAnsi="Segoe UI" w:cs="Segoe UI"/>
          <w:sz w:val="21"/>
          <w:szCs w:val="21"/>
        </w:rPr>
        <w:t xml:space="preserve">  </w:t>
      </w: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6" w:name="_Toc68692545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6"/>
    </w:p>
    <w:p w14:paraId="19ED7B8F" w14:textId="60EE77C9" w:rsidR="007C5E75" w:rsidRDefault="007C1789" w:rsidP="007C5E7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</w:t>
      </w:r>
    </w:p>
    <w:p w14:paraId="7188871A" w14:textId="77777777" w:rsid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1DB3E88F" w14:textId="77777777" w:rsidR="007C5E75" w:rsidRP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BC8D9F8" w14:textId="77777777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48EF9A08" w14:textId="494883E3" w:rsidR="006149A1" w:rsidRPr="006149A1" w:rsidRDefault="006149A1" w:rsidP="006149A1">
      <w:pPr>
        <w:pStyle w:val="ListParagraph"/>
        <w:numPr>
          <w:ilvl w:val="0"/>
          <w:numId w:val="0"/>
        </w:numPr>
        <w:ind w:left="720"/>
        <w:rPr>
          <w:rFonts w:ascii="Verdana" w:hAnsi="Verdana"/>
          <w:sz w:val="20"/>
          <w:szCs w:val="20"/>
        </w:rPr>
      </w:pPr>
    </w:p>
    <w:p w14:paraId="3BFC975E" w14:textId="77777777" w:rsidR="0077253A" w:rsidRPr="001A379B" w:rsidRDefault="0077253A" w:rsidP="007725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7" w:name="_Toc68692546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7"/>
    </w:p>
    <w:p w14:paraId="69A03CFB" w14:textId="435063B1" w:rsidR="00E91720" w:rsidRPr="00175F63" w:rsidRDefault="00E91720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1486BF1A" w14:textId="2597793D" w:rsidR="00175F63" w:rsidRPr="00E91720" w:rsidRDefault="00175F63" w:rsidP="00175F63">
      <w:pPr>
        <w:spacing w:after="0"/>
        <w:ind w:left="360"/>
      </w:pP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8" w:name="_Related_Documentation"/>
      <w:bookmarkStart w:id="9" w:name="_Toc68692547"/>
      <w:bookmarkEnd w:id="8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9"/>
    </w:p>
    <w:p w14:paraId="31E1539F" w14:textId="4F62318E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960AAF">
        <w:rPr>
          <w:rFonts w:ascii="Verdana" w:hAnsi="Verdana" w:cs="Arial"/>
          <w:sz w:val="20"/>
          <w:szCs w:val="20"/>
        </w:rPr>
        <w:t>3</w:t>
      </w:r>
      <w:r w:rsidR="007C1789">
        <w:rPr>
          <w:rFonts w:ascii="Verdana" w:hAnsi="Verdana" w:cs="Arial"/>
          <w:sz w:val="20"/>
          <w:szCs w:val="20"/>
        </w:rPr>
        <w:t>9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10" w:name="_Toc68692548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10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1" w:name="_Toc68692549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1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the latest Client Based </w:t>
      </w:r>
      <w:proofErr w:type="spellStart"/>
      <w:r w:rsidRPr="000F09AD">
        <w:rPr>
          <w:rFonts w:ascii="Verdana" w:hAnsi="Verdana"/>
          <w:sz w:val="20"/>
          <w:szCs w:val="20"/>
        </w:rPr>
        <w:t>Broadwell</w:t>
      </w:r>
      <w:proofErr w:type="spellEnd"/>
      <w:r w:rsidRPr="000F09AD">
        <w:rPr>
          <w:rFonts w:ascii="Verdana" w:hAnsi="Verdana"/>
          <w:sz w:val="20"/>
          <w:szCs w:val="20"/>
        </w:rPr>
        <w:t xml:space="preserve"> U Mobile Platforms Best Known Configuration (BKC), go to the Best Known Configuration page on Intel® PC Design Center or on CDI</w:t>
      </w:r>
    </w:p>
    <w:p w14:paraId="152123F2" w14:textId="59D9A236" w:rsidR="00AE514C" w:rsidRPr="000F09AD" w:rsidRDefault="00A07467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0D30C95D" w:rsidR="00AE514C" w:rsidRPr="000F09AD" w:rsidRDefault="00A07467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2" w:name="_Toc68692550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2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3" w:name="_Installation_Notes"/>
      <w:bookmarkEnd w:id="13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CAF75" w14:textId="77777777" w:rsidR="00A07467" w:rsidRDefault="00A07467" w:rsidP="000703F0">
      <w:pPr>
        <w:spacing w:after="0" w:line="240" w:lineRule="auto"/>
      </w:pPr>
      <w:r>
        <w:separator/>
      </w:r>
    </w:p>
  </w:endnote>
  <w:endnote w:type="continuationSeparator" w:id="0">
    <w:p w14:paraId="1D0BA55C" w14:textId="77777777" w:rsidR="00A07467" w:rsidRDefault="00A07467" w:rsidP="000703F0">
      <w:pPr>
        <w:spacing w:after="0" w:line="240" w:lineRule="auto"/>
      </w:pPr>
      <w:r>
        <w:continuationSeparator/>
      </w:r>
    </w:p>
  </w:endnote>
  <w:endnote w:type="continuationNotice" w:id="1">
    <w:p w14:paraId="6593320F" w14:textId="77777777" w:rsidR="00A07467" w:rsidRDefault="00A074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3E7">
      <w:rPr>
        <w:rStyle w:val="PageNumber"/>
        <w:noProof/>
      </w:rPr>
      <w:t>9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1B8570DF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7C5E75">
      <w:t>26</w:t>
    </w:r>
    <w:r w:rsidR="000E5264">
      <w:t xml:space="preserve"> </w:t>
    </w:r>
    <w:r w:rsidR="00855267">
      <w:t>May</w:t>
    </w:r>
    <w:r w:rsidR="00B0065F">
      <w:t xml:space="preserve"> 2021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80073" w14:textId="77777777" w:rsidR="00A07467" w:rsidRDefault="00A07467" w:rsidP="000703F0">
      <w:pPr>
        <w:spacing w:after="0" w:line="240" w:lineRule="auto"/>
      </w:pPr>
      <w:r>
        <w:separator/>
      </w:r>
    </w:p>
  </w:footnote>
  <w:footnote w:type="continuationSeparator" w:id="0">
    <w:p w14:paraId="73470634" w14:textId="77777777" w:rsidR="00A07467" w:rsidRDefault="00A07467" w:rsidP="000703F0">
      <w:pPr>
        <w:spacing w:after="0" w:line="240" w:lineRule="auto"/>
      </w:pPr>
      <w:r>
        <w:continuationSeparator/>
      </w:r>
    </w:p>
  </w:footnote>
  <w:footnote w:type="continuationNotice" w:id="1">
    <w:p w14:paraId="7117C050" w14:textId="77777777" w:rsidR="00A07467" w:rsidRDefault="00A074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8884A" w14:textId="37880F23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B0065F">
      <w:rPr>
        <w:rFonts w:ascii="Segoe UI" w:hAnsi="Segoe UI" w:cs="Segoe UI"/>
        <w:sz w:val="21"/>
        <w:szCs w:val="21"/>
      </w:rPr>
      <w:t>Sprint2</w:t>
    </w:r>
    <w:r w:rsidR="00855267">
      <w:rPr>
        <w:rFonts w:ascii="Segoe UI" w:hAnsi="Segoe UI" w:cs="Segoe UI"/>
        <w:sz w:val="21"/>
        <w:szCs w:val="21"/>
      </w:rPr>
      <w:t>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5E"/>
    <w:rsid w:val="0000249B"/>
    <w:rsid w:val="0000799B"/>
    <w:rsid w:val="00011C48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37289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67B8F"/>
    <w:rsid w:val="000703F0"/>
    <w:rsid w:val="00071E1E"/>
    <w:rsid w:val="000745C0"/>
    <w:rsid w:val="00074A0C"/>
    <w:rsid w:val="000752B0"/>
    <w:rsid w:val="000754B8"/>
    <w:rsid w:val="0008104B"/>
    <w:rsid w:val="00084712"/>
    <w:rsid w:val="0008571E"/>
    <w:rsid w:val="00086740"/>
    <w:rsid w:val="0008691B"/>
    <w:rsid w:val="00091479"/>
    <w:rsid w:val="00091A4D"/>
    <w:rsid w:val="00092EC8"/>
    <w:rsid w:val="00094AA4"/>
    <w:rsid w:val="000A02B6"/>
    <w:rsid w:val="000A34C1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08A7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6790F"/>
    <w:rsid w:val="00170BA4"/>
    <w:rsid w:val="00171707"/>
    <w:rsid w:val="00174B35"/>
    <w:rsid w:val="00175156"/>
    <w:rsid w:val="00175F63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6759"/>
    <w:rsid w:val="001A7995"/>
    <w:rsid w:val="001B1BA8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53E7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5D6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3A06"/>
    <w:rsid w:val="002D54BE"/>
    <w:rsid w:val="002D6603"/>
    <w:rsid w:val="002D7E2F"/>
    <w:rsid w:val="002E0B98"/>
    <w:rsid w:val="002E2FA7"/>
    <w:rsid w:val="002E359A"/>
    <w:rsid w:val="002E759F"/>
    <w:rsid w:val="002F6780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36597"/>
    <w:rsid w:val="00336991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0F08"/>
    <w:rsid w:val="003F342D"/>
    <w:rsid w:val="003F48B4"/>
    <w:rsid w:val="003F71B5"/>
    <w:rsid w:val="003F7D59"/>
    <w:rsid w:val="0040069B"/>
    <w:rsid w:val="00401A0C"/>
    <w:rsid w:val="00404721"/>
    <w:rsid w:val="00406954"/>
    <w:rsid w:val="00410E99"/>
    <w:rsid w:val="00412E2D"/>
    <w:rsid w:val="004143EA"/>
    <w:rsid w:val="004145A0"/>
    <w:rsid w:val="00415B75"/>
    <w:rsid w:val="00416A2F"/>
    <w:rsid w:val="00422D7F"/>
    <w:rsid w:val="004231B5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1601"/>
    <w:rsid w:val="004635EF"/>
    <w:rsid w:val="00466819"/>
    <w:rsid w:val="0046784F"/>
    <w:rsid w:val="0046786D"/>
    <w:rsid w:val="004741CF"/>
    <w:rsid w:val="00476715"/>
    <w:rsid w:val="00476BC7"/>
    <w:rsid w:val="00477168"/>
    <w:rsid w:val="00481D82"/>
    <w:rsid w:val="00484223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B753D"/>
    <w:rsid w:val="004C00B3"/>
    <w:rsid w:val="004C1D70"/>
    <w:rsid w:val="004C2B34"/>
    <w:rsid w:val="004C3BC8"/>
    <w:rsid w:val="004C43A2"/>
    <w:rsid w:val="004C48C4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2C01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969D8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31C3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198"/>
    <w:rsid w:val="00607DE9"/>
    <w:rsid w:val="00611C0D"/>
    <w:rsid w:val="00611C23"/>
    <w:rsid w:val="00611F6B"/>
    <w:rsid w:val="00612215"/>
    <w:rsid w:val="0061309E"/>
    <w:rsid w:val="006149A1"/>
    <w:rsid w:val="0061654E"/>
    <w:rsid w:val="006167FA"/>
    <w:rsid w:val="0062124D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1380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412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53A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5F12"/>
    <w:rsid w:val="0078685C"/>
    <w:rsid w:val="007905F5"/>
    <w:rsid w:val="0079077B"/>
    <w:rsid w:val="00795630"/>
    <w:rsid w:val="007A4C52"/>
    <w:rsid w:val="007B198D"/>
    <w:rsid w:val="007B22E4"/>
    <w:rsid w:val="007B3DDC"/>
    <w:rsid w:val="007B54D6"/>
    <w:rsid w:val="007B7B56"/>
    <w:rsid w:val="007C1789"/>
    <w:rsid w:val="007C26D1"/>
    <w:rsid w:val="007C2FBE"/>
    <w:rsid w:val="007C4EAB"/>
    <w:rsid w:val="007C5E75"/>
    <w:rsid w:val="007C72D6"/>
    <w:rsid w:val="007D0513"/>
    <w:rsid w:val="007D1190"/>
    <w:rsid w:val="007D2D6A"/>
    <w:rsid w:val="007D4239"/>
    <w:rsid w:val="007D59E6"/>
    <w:rsid w:val="007D747D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C84"/>
    <w:rsid w:val="00842E4E"/>
    <w:rsid w:val="00846DA3"/>
    <w:rsid w:val="00847E20"/>
    <w:rsid w:val="00851D45"/>
    <w:rsid w:val="0085295B"/>
    <w:rsid w:val="00853F08"/>
    <w:rsid w:val="00855267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591C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0B2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855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2D8C"/>
    <w:rsid w:val="00A04273"/>
    <w:rsid w:val="00A04A2F"/>
    <w:rsid w:val="00A07467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2D1E"/>
    <w:rsid w:val="00A65F76"/>
    <w:rsid w:val="00A66C4A"/>
    <w:rsid w:val="00A711B0"/>
    <w:rsid w:val="00A72DDE"/>
    <w:rsid w:val="00A73A9E"/>
    <w:rsid w:val="00A8034D"/>
    <w:rsid w:val="00A80402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065F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129"/>
    <w:rsid w:val="00B634EB"/>
    <w:rsid w:val="00B67230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8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26897"/>
    <w:rsid w:val="00C30066"/>
    <w:rsid w:val="00C30AD5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1F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34C2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5FF9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36E8"/>
    <w:rsid w:val="00E66EE2"/>
    <w:rsid w:val="00E676FE"/>
    <w:rsid w:val="00E735C9"/>
    <w:rsid w:val="00E75464"/>
    <w:rsid w:val="00E7604A"/>
    <w:rsid w:val="00E77B8B"/>
    <w:rsid w:val="00E81BB2"/>
    <w:rsid w:val="00E86797"/>
    <w:rsid w:val="00E87297"/>
    <w:rsid w:val="00E91720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0FB5"/>
    <w:rsid w:val="00FB2BF0"/>
    <w:rsid w:val="00FB2FBA"/>
    <w:rsid w:val="00FB562A"/>
    <w:rsid w:val="00FB5CDF"/>
    <w:rsid w:val="00FB6B42"/>
    <w:rsid w:val="00FC35C0"/>
    <w:rsid w:val="00FC35CA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3C658"/>
  <w15:docId w15:val="{DD651D57-6DC4-4F50-B83A-AC290FA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225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91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0559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65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891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76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39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256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6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7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9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52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46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491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26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  <w:div w:id="162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0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7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2124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customXml/itemProps4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B076210-73B1-4750-ADAC-A1E4F6DA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2205</TotalTime>
  <Pages>15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14929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_Toc65506212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_Toc65506211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_Toc65506210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_Toc65506209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_Toc65506208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_Toc65506207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_Toc65506206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_Toc65506205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User</cp:lastModifiedBy>
  <cp:revision>247</cp:revision>
  <cp:lastPrinted>2008-02-28T06:17:00Z</cp:lastPrinted>
  <dcterms:created xsi:type="dcterms:W3CDTF">2020-05-07T20:59:00Z</dcterms:created>
  <dcterms:modified xsi:type="dcterms:W3CDTF">2021-05-26T10:42:00Z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